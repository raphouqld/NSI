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E4" w:rsidRDefault="002816E4" w:rsidP="005C3EBB"/>
    <w:tbl>
      <w:tblPr>
        <w:tblStyle w:val="Grilledutableau"/>
        <w:tblW w:w="0" w:type="auto"/>
        <w:jc w:val="center"/>
        <w:tblLook w:val="04A0"/>
      </w:tblPr>
      <w:tblGrid>
        <w:gridCol w:w="1101"/>
        <w:gridCol w:w="7087"/>
      </w:tblGrid>
      <w:tr w:rsidR="00025DB4" w:rsidTr="001316CD">
        <w:trPr>
          <w:trHeight w:val="397"/>
          <w:jc w:val="center"/>
        </w:trPr>
        <w:tc>
          <w:tcPr>
            <w:tcW w:w="8188" w:type="dxa"/>
            <w:gridSpan w:val="2"/>
            <w:vAlign w:val="center"/>
          </w:tcPr>
          <w:p w:rsidR="00025DB4" w:rsidRPr="00025DB4" w:rsidRDefault="006C30E3" w:rsidP="00025DB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Capacités attendues</w:t>
            </w:r>
          </w:p>
        </w:tc>
      </w:tr>
      <w:tr w:rsidR="00B231C0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B231C0" w:rsidRPr="00B231C0" w:rsidRDefault="006C30E3" w:rsidP="00025DB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87" w:type="dxa"/>
            <w:vAlign w:val="center"/>
          </w:tcPr>
          <w:p w:rsidR="00B231C0" w:rsidRDefault="00D82EA4" w:rsidP="005C3EBB">
            <w:r>
              <w:t>Identifier les différents composants graphiques permettant d’int</w:t>
            </w:r>
            <w:r w:rsidR="00E00693">
              <w:t>e</w:t>
            </w:r>
            <w:r>
              <w:t>ragir avec une application web.</w:t>
            </w:r>
          </w:p>
        </w:tc>
      </w:tr>
      <w:tr w:rsidR="00B231C0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B231C0" w:rsidRPr="00B231C0" w:rsidRDefault="006C30E3" w:rsidP="00025DB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7" w:type="dxa"/>
            <w:vAlign w:val="center"/>
          </w:tcPr>
          <w:p w:rsidR="00B231C0" w:rsidRDefault="00A86689" w:rsidP="005C3EBB">
            <w:r>
              <w:t>Identifier les évènements que les fonctions associées aux différents composants graphiques sont capables de traiter.</w:t>
            </w:r>
          </w:p>
        </w:tc>
      </w:tr>
      <w:tr w:rsidR="00B231C0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B231C0" w:rsidRPr="00B231C0" w:rsidRDefault="006C30E3" w:rsidP="00025DB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7" w:type="dxa"/>
            <w:vAlign w:val="center"/>
          </w:tcPr>
          <w:p w:rsidR="00B231C0" w:rsidRDefault="00A86689" w:rsidP="005C3EBB">
            <w:r>
              <w:t>Analyser et modifier les méthodes exécutées lors d’un clic sur un bouton d’une page Web.</w:t>
            </w:r>
          </w:p>
        </w:tc>
      </w:tr>
      <w:tr w:rsidR="00D82EA4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D82EA4" w:rsidRDefault="00D82EA4" w:rsidP="00025DB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7" w:type="dxa"/>
            <w:vAlign w:val="center"/>
          </w:tcPr>
          <w:p w:rsidR="00D82EA4" w:rsidRDefault="003C4A04" w:rsidP="005C3EBB">
            <w:r>
              <w:t>Distinguer ce qui est exécuté sur le client ou sur le serveur et dans quel ordre.</w:t>
            </w:r>
          </w:p>
        </w:tc>
      </w:tr>
      <w:tr w:rsidR="00D82EA4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D82EA4" w:rsidRDefault="00D82EA4" w:rsidP="00025DB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7" w:type="dxa"/>
            <w:vAlign w:val="center"/>
          </w:tcPr>
          <w:p w:rsidR="00D82EA4" w:rsidRDefault="003C4A04" w:rsidP="005C3EBB">
            <w:r>
              <w:t>Distingué ce qui est mémorisé dans le client et retransmis au serveur.</w:t>
            </w:r>
          </w:p>
        </w:tc>
      </w:tr>
      <w:tr w:rsidR="00D82EA4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D82EA4" w:rsidRDefault="00D82EA4" w:rsidP="00025DB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87" w:type="dxa"/>
            <w:vAlign w:val="center"/>
          </w:tcPr>
          <w:p w:rsidR="00D82EA4" w:rsidRDefault="003C4A04" w:rsidP="005C3EBB">
            <w:r>
              <w:t>Reconnaitre quand et pourquoi la transmission est chiffrée.</w:t>
            </w:r>
          </w:p>
        </w:tc>
      </w:tr>
      <w:tr w:rsidR="00D82EA4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D82EA4" w:rsidRDefault="00D82EA4" w:rsidP="00025DB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87" w:type="dxa"/>
            <w:vAlign w:val="center"/>
          </w:tcPr>
          <w:p w:rsidR="00D82EA4" w:rsidRDefault="003C4A04" w:rsidP="005C3EBB">
            <w:r>
              <w:t>Analyser le fonctionnement d’un formulaire simple.</w:t>
            </w:r>
          </w:p>
        </w:tc>
      </w:tr>
      <w:tr w:rsidR="00D82EA4" w:rsidTr="00025DB4">
        <w:trPr>
          <w:trHeight w:val="397"/>
          <w:jc w:val="center"/>
        </w:trPr>
        <w:tc>
          <w:tcPr>
            <w:tcW w:w="1101" w:type="dxa"/>
            <w:vAlign w:val="center"/>
          </w:tcPr>
          <w:p w:rsidR="00D82EA4" w:rsidRDefault="00D82EA4" w:rsidP="00025DB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87" w:type="dxa"/>
            <w:vAlign w:val="center"/>
          </w:tcPr>
          <w:p w:rsidR="00D82EA4" w:rsidRDefault="003C4A04" w:rsidP="005C3EBB">
            <w:r>
              <w:t>Distinguer les transmissions de paramètres par le</w:t>
            </w:r>
            <w:r w:rsidR="00E00693">
              <w:t>s</w:t>
            </w:r>
            <w:r>
              <w:t xml:space="preserve"> requêtes POST ou GET.</w:t>
            </w:r>
          </w:p>
        </w:tc>
      </w:tr>
    </w:tbl>
    <w:p w:rsidR="00B231C0" w:rsidRDefault="00B231C0" w:rsidP="005C3EBB"/>
    <w:p w:rsidR="00B231C0" w:rsidRDefault="00B231C0" w:rsidP="005C3EBB"/>
    <w:p w:rsidR="002816E4" w:rsidRDefault="002816E4" w:rsidP="005C3EBB"/>
    <w:p w:rsidR="002816E4" w:rsidRPr="005C3EBB" w:rsidRDefault="002816E4" w:rsidP="005C3EBB"/>
    <w:p w:rsidR="003E70AE" w:rsidRPr="005C3EBB" w:rsidRDefault="003E70AE" w:rsidP="005C3EBB"/>
    <w:p w:rsidR="000F1264" w:rsidRDefault="001B590A">
      <w:pPr>
        <w:pStyle w:val="TM1"/>
        <w:tabs>
          <w:tab w:val="right" w:leader="dot" w:pos="10338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</w:rPr>
      </w:pPr>
      <w:r w:rsidRPr="001B590A">
        <w:fldChar w:fldCharType="begin"/>
      </w:r>
      <w:r w:rsidR="005C3EBB">
        <w:instrText xml:space="preserve"> TOC \o "1-3" \h \z \u </w:instrText>
      </w:r>
      <w:r w:rsidRPr="001B590A">
        <w:fldChar w:fldCharType="separate"/>
      </w:r>
      <w:hyperlink w:anchor="_Toc131088532" w:history="1">
        <w:r w:rsidR="000F1264" w:rsidRPr="00CD7B7E">
          <w:rPr>
            <w:rStyle w:val="Lienhypertexte"/>
            <w:noProof/>
          </w:rPr>
          <w:t>I – Cahier des charges.</w:t>
        </w:r>
        <w:r w:rsidR="000F1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1264">
          <w:rPr>
            <w:noProof/>
            <w:webHidden/>
          </w:rPr>
          <w:instrText xml:space="preserve"> PAGEREF _Toc131088532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1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1264" w:rsidRDefault="001B590A">
      <w:pPr>
        <w:pStyle w:val="TM1"/>
        <w:tabs>
          <w:tab w:val="right" w:leader="dot" w:pos="10338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131088533" w:history="1">
        <w:r w:rsidR="000F1264" w:rsidRPr="00CD7B7E">
          <w:rPr>
            <w:rStyle w:val="Lienhypertexte"/>
            <w:noProof/>
          </w:rPr>
          <w:t>II – Création de la page web.</w:t>
        </w:r>
        <w:r w:rsidR="000F1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1264">
          <w:rPr>
            <w:noProof/>
            <w:webHidden/>
          </w:rPr>
          <w:instrText xml:space="preserve"> PAGEREF _Toc131088533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1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1264" w:rsidRDefault="001B590A">
      <w:pPr>
        <w:pStyle w:val="TM1"/>
        <w:tabs>
          <w:tab w:val="right" w:leader="dot" w:pos="10338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131088534" w:history="1">
        <w:r w:rsidR="000F1264" w:rsidRPr="00CD7B7E">
          <w:rPr>
            <w:rStyle w:val="Lienhypertexte"/>
            <w:noProof/>
          </w:rPr>
          <w:t>III – Convertisseur de devises.</w:t>
        </w:r>
        <w:r w:rsidR="000F1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1264">
          <w:rPr>
            <w:noProof/>
            <w:webHidden/>
          </w:rPr>
          <w:instrText xml:space="preserve"> PAGEREF _Toc131088534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1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1264" w:rsidRDefault="001B590A">
      <w:pPr>
        <w:pStyle w:val="TM1"/>
        <w:tabs>
          <w:tab w:val="right" w:leader="dot" w:pos="10338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</w:rPr>
      </w:pPr>
      <w:hyperlink w:anchor="_Toc131088535" w:history="1">
        <w:r w:rsidR="000F1264" w:rsidRPr="00CD7B7E">
          <w:rPr>
            <w:rStyle w:val="Lienhypertexte"/>
            <w:noProof/>
          </w:rPr>
          <w:t>IV- Formulaire à remplir.</w:t>
        </w:r>
        <w:r w:rsidR="000F1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F1264">
          <w:rPr>
            <w:noProof/>
            <w:webHidden/>
          </w:rPr>
          <w:instrText xml:space="preserve"> PAGEREF _Toc131088535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1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70AE" w:rsidRPr="005C3EBB" w:rsidRDefault="001B590A" w:rsidP="005C3EBB">
      <w:r>
        <w:fldChar w:fldCharType="end"/>
      </w:r>
    </w:p>
    <w:p w:rsidR="00EE08F3" w:rsidRPr="005C3EBB" w:rsidRDefault="00EE08F3" w:rsidP="005C3EBB"/>
    <w:p w:rsidR="00EE08F3" w:rsidRPr="005C3EBB" w:rsidRDefault="00EE08F3" w:rsidP="005C3EBB"/>
    <w:p w:rsidR="00EE08F3" w:rsidRPr="005C3EBB" w:rsidRDefault="00EE08F3" w:rsidP="005C3EBB"/>
    <w:p w:rsidR="003E70AE" w:rsidRPr="005C3EBB" w:rsidRDefault="003E70AE" w:rsidP="005C3EBB"/>
    <w:p w:rsidR="003E70AE" w:rsidRDefault="003E70AE" w:rsidP="005C3EBB">
      <w:r>
        <w:br w:type="page"/>
      </w:r>
    </w:p>
    <w:p w:rsidR="00212435" w:rsidRDefault="00212435" w:rsidP="00212435">
      <w:pPr>
        <w:pStyle w:val="Titre1"/>
      </w:pPr>
      <w:bookmarkStart w:id="0" w:name="_Toc131088532"/>
      <w:r>
        <w:lastRenderedPageBreak/>
        <w:t xml:space="preserve">I – </w:t>
      </w:r>
      <w:r w:rsidR="00CC4B94">
        <w:t>Cahier des charges</w:t>
      </w:r>
      <w:r>
        <w:t>.</w:t>
      </w:r>
      <w:bookmarkEnd w:id="0"/>
    </w:p>
    <w:p w:rsidR="00212435" w:rsidRDefault="005A66BD" w:rsidP="005C3EBB">
      <w:r>
        <w:tab/>
      </w:r>
      <w:r w:rsidR="00CC4B94">
        <w:t>Le but est de construire un site web exécutant du code JavaScript et PHP. La charte graphique devra être scrupuleusement respectée.</w:t>
      </w:r>
    </w:p>
    <w:p w:rsidR="0075091D" w:rsidRDefault="0075091D" w:rsidP="005C3EBB"/>
    <w:p w:rsidR="0075091D" w:rsidRDefault="0075091D" w:rsidP="005C3EBB"/>
    <w:p w:rsidR="005A66BD" w:rsidRDefault="001B590A" w:rsidP="005C3EB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331.5pt;margin-top:13.25pt;width:149.4pt;height:3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">
            <v:textbox>
              <w:txbxContent>
                <w:p w:rsidR="00D12074" w:rsidRDefault="00D12074" w:rsidP="00D12074">
                  <w:r>
                    <w:t>Police : cursive, 28px, bold</w:t>
                  </w:r>
                </w:p>
                <w:p w:rsidR="00D12074" w:rsidRDefault="00D12074" w:rsidP="00D12074">
                  <w:r>
                    <w:t>Alignement : center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margin-left:124.45pt;margin-top:11.9pt;width:195.6pt;height:50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">
            <v:textbox>
              <w:txbxContent>
                <w:p w:rsidR="00D12074" w:rsidRDefault="00D12074" w:rsidP="00D12074">
                  <w:r w:rsidRPr="00D12074">
                    <w:rPr>
                      <w:i/>
                      <w:iCs/>
                    </w:rPr>
                    <w:t>Balise H1</w:t>
                  </w:r>
                  <w:r>
                    <w:t> :</w:t>
                  </w:r>
                </w:p>
                <w:p w:rsidR="00D12074" w:rsidRDefault="00D12074" w:rsidP="00D12074">
                  <w:r>
                    <w:t>Taille police : 40px, Alignement : center</w:t>
                  </w:r>
                </w:p>
                <w:p w:rsidR="00D12074" w:rsidRPr="00D12074" w:rsidRDefault="00D12074" w:rsidP="00D12074">
                  <w:pPr>
                    <w:rPr>
                      <w:lang w:val="en-US"/>
                    </w:rPr>
                  </w:pPr>
                  <w:proofErr w:type="spellStart"/>
                  <w:r w:rsidRPr="00D12074">
                    <w:rPr>
                      <w:i/>
                      <w:iCs/>
                      <w:lang w:val="en-US"/>
                    </w:rPr>
                    <w:t>Balise</w:t>
                  </w:r>
                  <w:proofErr w:type="spellEnd"/>
                  <w:r w:rsidRPr="00D12074">
                    <w:rPr>
                      <w:i/>
                      <w:iCs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D12074">
                    <w:rPr>
                      <w:i/>
                      <w:iCs/>
                      <w:lang w:val="en-US"/>
                    </w:rPr>
                    <w:t>em</w:t>
                  </w:r>
                  <w:proofErr w:type="spellEnd"/>
                  <w:r w:rsidRPr="00D12074">
                    <w:rPr>
                      <w:lang w:val="en-US"/>
                    </w:rPr>
                    <w:t> :</w:t>
                  </w:r>
                  <w:proofErr w:type="gramEnd"/>
                  <w:r w:rsidRPr="00D12074">
                    <w:rPr>
                      <w:lang w:val="en-US"/>
                    </w:rPr>
                    <w:t xml:space="preserve"> blue – </w:t>
                  </w:r>
                  <w:proofErr w:type="spellStart"/>
                  <w:r w:rsidRPr="00D12074">
                    <w:rPr>
                      <w:i/>
                      <w:iCs/>
                      <w:lang w:val="en-US"/>
                    </w:rPr>
                    <w:t>Balise</w:t>
                  </w:r>
                  <w:proofErr w:type="spellEnd"/>
                  <w:r w:rsidRPr="00D12074">
                    <w:rPr>
                      <w:i/>
                      <w:iCs/>
                      <w:lang w:val="en-US"/>
                    </w:rPr>
                    <w:t xml:space="preserve"> strong</w:t>
                  </w:r>
                  <w:r>
                    <w:rPr>
                      <w:lang w:val="en-US"/>
                    </w:rPr>
                    <w:t xml:space="preserve"> : red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7.05pt;margin-top:20.85pt;width:113.5pt;height:3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">
            <v:textbox>
              <w:txbxContent>
                <w:p w:rsidR="00D12074" w:rsidRDefault="00D12074" w:rsidP="00D12074">
                  <w:pPr>
                    <w:jc w:val="center"/>
                  </w:pPr>
                  <w:r>
                    <w:t>LogoPierreRouge.png</w:t>
                  </w:r>
                </w:p>
                <w:p w:rsidR="00D12074" w:rsidRDefault="00D12074" w:rsidP="00D12074">
                  <w:pPr>
                    <w:jc w:val="center"/>
                  </w:pPr>
                  <w:r>
                    <w:t>Taille : 95x255</w:t>
                  </w:r>
                </w:p>
              </w:txbxContent>
            </v:textbox>
            <w10:wrap type="square"/>
          </v:shape>
        </w:pict>
      </w:r>
    </w:p>
    <w:p w:rsidR="00FC2FC2" w:rsidRDefault="00FC2FC2" w:rsidP="005C3EBB"/>
    <w:p w:rsidR="00FC2FC2" w:rsidRDefault="00FC2FC2" w:rsidP="005C3EBB"/>
    <w:p w:rsidR="00FC2FC2" w:rsidRDefault="001B590A" w:rsidP="005C3E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5" o:spid="_x0000_s2056" type="#_x0000_t32" style="position:absolute;margin-left:346.65pt;margin-top:11.2pt;width:91.6pt;height:6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" strokecolor="black [3040]" strokeweight="1.5pt">
            <v:stroke endarrow="block"/>
          </v:shape>
        </w:pict>
      </w:r>
    </w:p>
    <w:p w:rsidR="00FC2FC2" w:rsidRDefault="001B590A" w:rsidP="005C3EBB">
      <w:r>
        <w:rPr>
          <w:noProof/>
        </w:rPr>
        <w:pict>
          <v:shape id="Connecteur droit avec flèche 14" o:spid="_x0000_s2055" type="#_x0000_t32" style="position:absolute;margin-left:148.2pt;margin-top:9.3pt;width:47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" strokecolor="black [3040]" strokeweight="1.5pt">
            <v:stroke endarrow="block"/>
          </v:shape>
        </w:pict>
      </w:r>
      <w:r>
        <w:rPr>
          <w:noProof/>
        </w:rPr>
        <w:pict>
          <v:shape id="Connecteur droit avec flèche 13" o:spid="_x0000_s2054" type="#_x0000_t32" style="position:absolute;margin-left:55.95pt;margin-top:3.8pt;width:0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" strokecolor="black [3040]" strokeweight="1.5pt">
            <v:stroke endarrow="block"/>
          </v:shape>
        </w:pict>
      </w:r>
    </w:p>
    <w:p w:rsidR="005A66BD" w:rsidRDefault="001B590A" w:rsidP="005C3EBB">
      <w:r>
        <w:rPr>
          <w:noProof/>
        </w:rPr>
        <w:pict>
          <v:shape id="Connecteur droit avec flèche 23" o:spid="_x0000_s2053" type="#_x0000_t32" style="position:absolute;margin-left:70.2pt;margin-top:95.7pt;width:50.4pt;height:41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" strokecolor="black [3040]" strokeweight="1.5pt">
            <v:stroke endarrow="block"/>
          </v:shape>
        </w:pict>
      </w:r>
      <w:r>
        <w:rPr>
          <w:noProof/>
        </w:rPr>
        <w:pict>
          <v:shape id="Connecteur droit avec flèche 22" o:spid="_x0000_s2052" type="#_x0000_t32" style="position:absolute;margin-left:88.55pt;margin-top:77.4pt;width:32.05pt;height:18.3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" strokecolor="black [3040]" strokeweight="1.5pt">
            <v:stroke endarrow="block"/>
          </v:shape>
        </w:pict>
      </w:r>
      <w:r>
        <w:rPr>
          <w:noProof/>
        </w:rPr>
        <w:pict>
          <v:shape id="Connecteur droit avec flèche 21" o:spid="_x0000_s2051" type="#_x0000_t32" style="position:absolute;margin-left:319.6pt;margin-top:120.2pt;width:35.85pt;height:96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" strokecolor="black [3040]" strokeweight="1.5pt">
            <v:stroke endarrow="block"/>
          </v:shape>
        </w:pict>
      </w:r>
      <w:r>
        <w:rPr>
          <w:noProof/>
        </w:rPr>
        <w:pict>
          <v:shape id="Connecteur droit avec flèche 20" o:spid="_x0000_s2050" type="#_x0000_t32" style="position:absolute;margin-left:134.85pt;margin-top:186.75pt;width:34.5pt;height:29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" strokecolor="black [3040]" strokeweight="1.5pt">
            <v:stroke endarrow="block"/>
          </v:shape>
        </w:pict>
      </w:r>
      <w:r>
        <w:rPr>
          <w:noProof/>
        </w:rPr>
        <w:pict>
          <v:shape id="_x0000_s1029" type="#_x0000_t202" style="position:absolute;margin-left:120.35pt;margin-top:83.3pt;width:157.55pt;height:21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">
            <v:textbox>
              <w:txbxContent>
                <w:p w:rsidR="00513DCE" w:rsidRDefault="00513DCE" w:rsidP="00513DCE">
                  <w:r>
                    <w:t>Police : sans-</w:t>
                  </w:r>
                  <w:proofErr w:type="spellStart"/>
                  <w:r>
                    <w:t>serif</w:t>
                  </w:r>
                  <w:proofErr w:type="spellEnd"/>
                  <w:r>
                    <w:t>, 20px</w:t>
                  </w:r>
                </w:p>
              </w:txbxContent>
            </v:textbox>
            <w10:wrap type="square"/>
          </v:shape>
        </w:pict>
      </w:r>
    </w:p>
    <w:p w:rsidR="005A66BD" w:rsidRDefault="00FC2FC2" w:rsidP="005C3EBB">
      <w:r w:rsidRPr="00FC2FC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3079</wp:posOffset>
            </wp:positionH>
            <wp:positionV relativeFrom="paragraph">
              <wp:posOffset>1593</wp:posOffset>
            </wp:positionV>
            <wp:extent cx="6570980" cy="2273935"/>
            <wp:effectExtent l="0" t="0" r="1270" b="0"/>
            <wp:wrapThrough wrapText="bothSides">
              <wp:wrapPolygon edited="0">
                <wp:start x="0" y="0"/>
                <wp:lineTo x="0" y="21353"/>
                <wp:lineTo x="21542" y="21353"/>
                <wp:lineTo x="21542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66BD" w:rsidRDefault="001B590A" w:rsidP="005C3EBB">
      <w:r>
        <w:rPr>
          <w:noProof/>
        </w:rPr>
        <w:pict>
          <v:shape id="_x0000_s1030" type="#_x0000_t202" style="position:absolute;margin-left:260.85pt;margin-top:1.15pt;width:139.9pt;height:52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">
            <v:textbox>
              <w:txbxContent>
                <w:p w:rsidR="00513DCE" w:rsidRPr="00513DCE" w:rsidRDefault="00513DCE" w:rsidP="00513DCE">
                  <w:r w:rsidRPr="00513DCE">
                    <w:t xml:space="preserve">Bordure : 2px, </w:t>
                  </w:r>
                  <w:proofErr w:type="spellStart"/>
                  <w:r w:rsidRPr="00513DCE">
                    <w:t>solid</w:t>
                  </w:r>
                  <w:proofErr w:type="spellEnd"/>
                  <w:r w:rsidRPr="00513DCE">
                    <w:t xml:space="preserve">, </w:t>
                  </w:r>
                  <w:proofErr w:type="spellStart"/>
                  <w:r w:rsidRPr="00513DCE">
                    <w:t>re</w:t>
                  </w:r>
                  <w:r>
                    <w:t>d</w:t>
                  </w:r>
                  <w:proofErr w:type="spellEnd"/>
                </w:p>
                <w:p w:rsidR="00513DCE" w:rsidRPr="00513DCE" w:rsidRDefault="00513DCE" w:rsidP="00513DCE">
                  <w:proofErr w:type="spellStart"/>
                  <w:r w:rsidRPr="00513DCE">
                    <w:t>Margin</w:t>
                  </w:r>
                  <w:proofErr w:type="spellEnd"/>
                  <w:r w:rsidRPr="00513DCE">
                    <w:t> : 20px</w:t>
                  </w:r>
                </w:p>
                <w:p w:rsidR="00513DCE" w:rsidRPr="00513DCE" w:rsidRDefault="00513DCE" w:rsidP="00513DCE">
                  <w:pPr>
                    <w:rPr>
                      <w:lang w:val="en-US"/>
                    </w:rPr>
                  </w:pPr>
                  <w:proofErr w:type="gramStart"/>
                  <w:r w:rsidRPr="00513DCE">
                    <w:rPr>
                      <w:lang w:val="en-US"/>
                    </w:rPr>
                    <w:t>Padding :</w:t>
                  </w:r>
                  <w:proofErr w:type="gramEnd"/>
                  <w:r w:rsidRPr="00513DCE">
                    <w:rPr>
                      <w:lang w:val="en-US"/>
                    </w:rPr>
                    <w:t xml:space="preserve"> 5px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margin-left:64.75pt;margin-top:1.75pt;width:139.9pt;height:52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">
            <v:textbox>
              <w:txbxContent>
                <w:p w:rsidR="00513DCE" w:rsidRPr="00E74567" w:rsidRDefault="00513DCE" w:rsidP="00513DCE">
                  <w:pPr>
                    <w:rPr>
                      <w:lang w:val="en-US"/>
                    </w:rPr>
                  </w:pPr>
                  <w:r w:rsidRPr="00E74567">
                    <w:rPr>
                      <w:lang w:val="en-US"/>
                    </w:rPr>
                    <w:t>Bordure : 2px, solid, purple</w:t>
                  </w:r>
                </w:p>
                <w:p w:rsidR="00513DCE" w:rsidRPr="00E74567" w:rsidRDefault="00513DCE" w:rsidP="00513DCE">
                  <w:pPr>
                    <w:rPr>
                      <w:lang w:val="en-US"/>
                    </w:rPr>
                  </w:pPr>
                  <w:r w:rsidRPr="00E74567">
                    <w:rPr>
                      <w:lang w:val="en-US"/>
                    </w:rPr>
                    <w:t>Margin : 20px</w:t>
                  </w:r>
                </w:p>
                <w:p w:rsidR="00513DCE" w:rsidRPr="00E74567" w:rsidRDefault="00513DCE" w:rsidP="00513DCE">
                  <w:pPr>
                    <w:rPr>
                      <w:lang w:val="en-US"/>
                    </w:rPr>
                  </w:pPr>
                  <w:r w:rsidRPr="00E74567">
                    <w:rPr>
                      <w:lang w:val="en-US"/>
                    </w:rPr>
                    <w:t>Padding : 5px</w:t>
                  </w:r>
                </w:p>
              </w:txbxContent>
            </v:textbox>
            <w10:wrap type="square"/>
          </v:shape>
        </w:pict>
      </w:r>
    </w:p>
    <w:p w:rsidR="005A66BD" w:rsidRDefault="005A66BD" w:rsidP="005C3EBB"/>
    <w:p w:rsidR="004764CA" w:rsidRDefault="004764CA" w:rsidP="005C3EBB"/>
    <w:p w:rsidR="004764CA" w:rsidRDefault="004764CA" w:rsidP="005C3EBB"/>
    <w:p w:rsidR="005A66BD" w:rsidRDefault="005A66BD" w:rsidP="005C3EBB"/>
    <w:p w:rsidR="0075091D" w:rsidRDefault="0075091D" w:rsidP="005C3EBB"/>
    <w:p w:rsidR="0075091D" w:rsidRDefault="0075091D" w:rsidP="005C3EBB"/>
    <w:p w:rsidR="0075091D" w:rsidRDefault="0075091D" w:rsidP="005C3EBB"/>
    <w:p w:rsidR="005A66BD" w:rsidRPr="00ED70E8" w:rsidRDefault="008F08D7" w:rsidP="005C3EBB">
      <w:pPr>
        <w:rPr>
          <w:u w:val="single"/>
        </w:rPr>
      </w:pPr>
      <w:r w:rsidRPr="00ED70E8">
        <w:rPr>
          <w:u w:val="single"/>
        </w:rPr>
        <w:t>Convertisseur de devises :</w:t>
      </w:r>
    </w:p>
    <w:p w:rsidR="008F08D7" w:rsidRDefault="008F08D7" w:rsidP="005C3EBB">
      <w:r>
        <w:tab/>
        <w:t>Lorsque l’on clique sur le bouton « Convertir », on effectue une conversion Euro</w:t>
      </w:r>
      <w:r>
        <w:sym w:font="Wingdings" w:char="F0E0"/>
      </w:r>
      <w:r>
        <w:t>Dollar ou Dollar</w:t>
      </w:r>
      <w:r>
        <w:sym w:font="Wingdings" w:char="F0E0"/>
      </w:r>
      <w:r>
        <w:t xml:space="preserve">Euro selon le champ texte qui a été rempli par l’utilisateur. </w:t>
      </w:r>
      <w:r w:rsidR="00ED70E8">
        <w:t>Si les valeurs saisies sont incorrectes, un message sera affiché à l’utilisateur.</w:t>
      </w:r>
    </w:p>
    <w:p w:rsidR="00ED70E8" w:rsidRDefault="00ED70E8" w:rsidP="005C3EBB"/>
    <w:p w:rsidR="0075091D" w:rsidRDefault="0075091D" w:rsidP="005C3EBB"/>
    <w:p w:rsidR="00ED70E8" w:rsidRPr="00ED70E8" w:rsidRDefault="00ED70E8" w:rsidP="005C3EBB">
      <w:pPr>
        <w:rPr>
          <w:u w:val="single"/>
        </w:rPr>
      </w:pPr>
      <w:r w:rsidRPr="00ED70E8">
        <w:rPr>
          <w:u w:val="single"/>
        </w:rPr>
        <w:t>Formulaire à remplir :</w:t>
      </w:r>
    </w:p>
    <w:p w:rsidR="008F08D7" w:rsidRDefault="00ED70E8" w:rsidP="005C3EBB">
      <w:r>
        <w:tab/>
        <w:t>Lorsque l’utilisateur cliquera sur le bouton « Envoyer le formulaire », une requête POST sera exécutée. Les valeurs de chaque champ seront simplement affichées sur une page blanche, et automatiquement ajoutées à un fichier texte « VotreNom.txt ».</w:t>
      </w:r>
    </w:p>
    <w:p w:rsidR="008F08D7" w:rsidRDefault="008F08D7" w:rsidP="005C3EBB"/>
    <w:p w:rsidR="008F08D7" w:rsidRDefault="008F08D7" w:rsidP="005C3EBB"/>
    <w:p w:rsidR="0075091D" w:rsidRDefault="0075091D" w:rsidP="005C3EBB"/>
    <w:p w:rsidR="0075091D" w:rsidRDefault="0075091D" w:rsidP="005C3EBB"/>
    <w:p w:rsidR="0075091D" w:rsidRDefault="0075091D" w:rsidP="005C3EBB"/>
    <w:p w:rsidR="0075091D" w:rsidRDefault="0075091D" w:rsidP="005C3EBB"/>
    <w:p w:rsidR="0075091D" w:rsidRDefault="0075091D" w:rsidP="005C3EBB"/>
    <w:p w:rsidR="0075091D" w:rsidRDefault="0075091D" w:rsidP="005C3EBB"/>
    <w:p w:rsidR="005A66BD" w:rsidRDefault="00094F8E" w:rsidP="00094F8E">
      <w:pPr>
        <w:pStyle w:val="Titre1"/>
      </w:pPr>
      <w:bookmarkStart w:id="1" w:name="_Toc131088533"/>
      <w:r>
        <w:lastRenderedPageBreak/>
        <w:t>II – Création de la page web.</w:t>
      </w:r>
      <w:bookmarkEnd w:id="1"/>
    </w:p>
    <w:p w:rsidR="0075091D" w:rsidRDefault="008F08D7" w:rsidP="005C3EBB">
      <w:r>
        <w:tab/>
        <w:t xml:space="preserve">Ecrire le code HTML et CSS dans deux fichiers séparés. La page web sera encodée en UTF-8. Les noms des fichiers seront : </w:t>
      </w:r>
      <w:r w:rsidRPr="008F08D7">
        <w:t>TP_Web.html et TP_Web.c</w:t>
      </w:r>
      <w:r>
        <w:t>ss</w:t>
      </w:r>
    </w:p>
    <w:p w:rsidR="00ED70E8" w:rsidRPr="008F08D7" w:rsidRDefault="00ED70E8" w:rsidP="005C3EBB"/>
    <w:p w:rsidR="005A66BD" w:rsidRPr="008F08D7" w:rsidRDefault="00ED70E8" w:rsidP="00ED70E8">
      <w:pPr>
        <w:pStyle w:val="Titre1"/>
      </w:pPr>
      <w:bookmarkStart w:id="2" w:name="_Toc131088534"/>
      <w:r>
        <w:t>III – Convertisseur de devises.</w:t>
      </w:r>
      <w:bookmarkEnd w:id="2"/>
    </w:p>
    <w:p w:rsidR="005A66BD" w:rsidRPr="008F08D7" w:rsidRDefault="00ED70E8" w:rsidP="005C3EBB">
      <w:r>
        <w:tab/>
        <w:t>Le clic sur le bouton convertir lancera une fonction « 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) » écrite en JavaScript dans un fichier séparé « TP_Web.js ».</w:t>
      </w:r>
    </w:p>
    <w:p w:rsidR="005A66BD" w:rsidRPr="008F08D7" w:rsidRDefault="005A66BD" w:rsidP="005C3EBB"/>
    <w:p w:rsidR="005A66BD" w:rsidRDefault="0075091D" w:rsidP="000F1264">
      <w:pPr>
        <w:pStyle w:val="Titre1"/>
      </w:pPr>
      <w:bookmarkStart w:id="3" w:name="_Toc131088535"/>
      <w:r>
        <w:t>IV- Formulaire à remplir</w:t>
      </w:r>
      <w:r w:rsidR="000F1264">
        <w:t>.</w:t>
      </w:r>
      <w:bookmarkEnd w:id="3"/>
    </w:p>
    <w:p w:rsidR="000F1264" w:rsidRDefault="000F1264" w:rsidP="005C3EBB">
      <w:r>
        <w:tab/>
        <w:t>Ecrire en PHP dans un fichier séparé « form.php », le programme qui va récupérer les data.</w:t>
      </w:r>
    </w:p>
    <w:p w:rsidR="000F1264" w:rsidRDefault="000F1264" w:rsidP="005C3EBB"/>
    <w:p w:rsidR="000F1264" w:rsidRPr="008F08D7" w:rsidRDefault="000F1264" w:rsidP="005C3EBB">
      <w:r>
        <w:t>Ressources :</w:t>
      </w:r>
    </w:p>
    <w:p w:rsidR="005A66BD" w:rsidRDefault="001B590A" w:rsidP="005C3EBB">
      <w:hyperlink r:id="rId9" w:history="1">
        <w:r w:rsidR="000F1264" w:rsidRPr="002A40C1">
          <w:rPr>
            <w:rStyle w:val="Lienhypertexte"/>
            <w:rFonts w:asciiTheme="minorHAnsi" w:hAnsiTheme="minorHAnsi"/>
            <w:sz w:val="22"/>
            <w:szCs w:val="22"/>
          </w:rPr>
          <w:t>https://creersonsiteweb.net/page-php-lire-et-ecrire-un-fichier</w:t>
        </w:r>
      </w:hyperlink>
    </w:p>
    <w:p w:rsidR="000F1264" w:rsidRPr="008F08D7" w:rsidRDefault="000F1264" w:rsidP="005C3EBB"/>
    <w:p w:rsidR="005A66BD" w:rsidRPr="008F08D7" w:rsidRDefault="005A66BD" w:rsidP="005C3EBB"/>
    <w:p w:rsidR="005A66BD" w:rsidRPr="008F08D7" w:rsidRDefault="000F1264" w:rsidP="005C3EBB">
      <w:r>
        <w:t>Rendre la totalité de votre travail dans un dossier compressé. (Fichiers HTML, CSS, JS, PHP, TXT)</w:t>
      </w:r>
      <w:r w:rsidR="005564C5">
        <w:t xml:space="preserve">, le déposer dans le </w:t>
      </w:r>
      <w:proofErr w:type="spellStart"/>
      <w:r w:rsidR="005564C5">
        <w:t>classroom</w:t>
      </w:r>
      <w:proofErr w:type="spellEnd"/>
      <w:r>
        <w:t>.</w:t>
      </w:r>
    </w:p>
    <w:p w:rsidR="005A66BD" w:rsidRPr="008F08D7" w:rsidRDefault="005A66BD" w:rsidP="005C3EBB"/>
    <w:p w:rsidR="005A66BD" w:rsidRPr="008F08D7" w:rsidRDefault="005A66BD" w:rsidP="005C3EBB"/>
    <w:p w:rsidR="005A66BD" w:rsidRPr="008F08D7" w:rsidRDefault="005A66BD" w:rsidP="005C3EBB"/>
    <w:sectPr w:rsidR="005A66BD" w:rsidRPr="008F08D7" w:rsidSect="004E14BE">
      <w:headerReference w:type="default" r:id="rId10"/>
      <w:pgSz w:w="11906" w:h="16838"/>
      <w:pgMar w:top="1560" w:right="707" w:bottom="709" w:left="851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E63" w:rsidRDefault="00202E63" w:rsidP="005C3EBB">
      <w:r>
        <w:separator/>
      </w:r>
    </w:p>
  </w:endnote>
  <w:endnote w:type="continuationSeparator" w:id="0">
    <w:p w:rsidR="00202E63" w:rsidRDefault="00202E63" w:rsidP="005C3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E63" w:rsidRDefault="00202E63" w:rsidP="005C3EBB">
      <w:r>
        <w:separator/>
      </w:r>
    </w:p>
  </w:footnote>
  <w:footnote w:type="continuationSeparator" w:id="0">
    <w:p w:rsidR="00202E63" w:rsidRDefault="00202E63" w:rsidP="005C3E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410"/>
      <w:gridCol w:w="5953"/>
      <w:gridCol w:w="1560"/>
    </w:tblGrid>
    <w:tr w:rsidR="003E70AE" w:rsidTr="002816E4">
      <w:trPr>
        <w:cantSplit/>
        <w:trHeight w:val="460"/>
      </w:trPr>
      <w:tc>
        <w:tcPr>
          <w:tcW w:w="2410" w:type="dxa"/>
        </w:tcPr>
        <w:p w:rsidR="003E70AE" w:rsidRDefault="006C30E3" w:rsidP="00BC534D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66040</wp:posOffset>
                </wp:positionV>
                <wp:extent cx="1441450" cy="537210"/>
                <wp:effectExtent l="0" t="0" r="635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0" cy="537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3" w:type="dxa"/>
        </w:tcPr>
        <w:p w:rsidR="003E70AE" w:rsidRPr="007C0CD3" w:rsidRDefault="003E70AE" w:rsidP="006E1CE1">
          <w:pPr>
            <w:pStyle w:val="En-tte"/>
            <w:jc w:val="center"/>
            <w:rPr>
              <w:b/>
              <w:color w:val="002060"/>
              <w:sz w:val="28"/>
              <w:szCs w:val="28"/>
            </w:rPr>
          </w:pPr>
        </w:p>
        <w:p w:rsidR="00BC534D" w:rsidRPr="007C0CD3" w:rsidRDefault="00EC5EB5" w:rsidP="006E1CE1">
          <w:pPr>
            <w:pStyle w:val="En-tte"/>
            <w:jc w:val="center"/>
            <w:rPr>
              <w:b/>
              <w:color w:val="002060"/>
              <w:sz w:val="28"/>
              <w:szCs w:val="28"/>
            </w:rPr>
          </w:pPr>
          <w:r>
            <w:rPr>
              <w:b/>
              <w:color w:val="002060"/>
              <w:sz w:val="28"/>
              <w:szCs w:val="28"/>
            </w:rPr>
            <w:t>Interaction Homme-Machine sur le Web</w:t>
          </w:r>
        </w:p>
        <w:p w:rsidR="000B5190" w:rsidRPr="00BC534D" w:rsidRDefault="000B5190" w:rsidP="00BC534D">
          <w:pPr>
            <w:pStyle w:val="En-tte"/>
            <w:jc w:val="center"/>
            <w:rPr>
              <w:b/>
              <w:color w:val="00B050"/>
              <w:sz w:val="28"/>
              <w:szCs w:val="28"/>
            </w:rPr>
          </w:pPr>
        </w:p>
      </w:tc>
      <w:tc>
        <w:tcPr>
          <w:tcW w:w="1560" w:type="dxa"/>
          <w:tcBorders>
            <w:bottom w:val="single" w:sz="4" w:space="0" w:color="auto"/>
          </w:tcBorders>
        </w:tcPr>
        <w:p w:rsidR="002816E4" w:rsidRDefault="002816E4" w:rsidP="005C3EBB">
          <w:pPr>
            <w:pStyle w:val="En-tte"/>
          </w:pPr>
        </w:p>
        <w:p w:rsidR="006E1CE1" w:rsidRPr="006C30E3" w:rsidRDefault="006C30E3" w:rsidP="002816E4">
          <w:pPr>
            <w:pStyle w:val="En-tte"/>
            <w:jc w:val="center"/>
            <w:rPr>
              <w:bCs/>
            </w:rPr>
          </w:pPr>
          <w:r w:rsidRPr="006C30E3">
            <w:rPr>
              <w:bCs/>
            </w:rPr>
            <w:t>Durée : 2h</w:t>
          </w:r>
        </w:p>
        <w:p w:rsidR="003E70AE" w:rsidRPr="006E1CE1" w:rsidRDefault="003E70AE" w:rsidP="006E1CE1">
          <w:pPr>
            <w:pStyle w:val="En-tte"/>
            <w:jc w:val="center"/>
            <w:rPr>
              <w:i/>
            </w:rPr>
          </w:pPr>
        </w:p>
      </w:tc>
    </w:tr>
    <w:tr w:rsidR="003E70AE" w:rsidTr="002816E4">
      <w:tc>
        <w:tcPr>
          <w:tcW w:w="2410" w:type="dxa"/>
        </w:tcPr>
        <w:p w:rsidR="003E70AE" w:rsidRPr="007C0CD3" w:rsidRDefault="00CC4B94" w:rsidP="006E1CE1">
          <w:pPr>
            <w:pStyle w:val="En-tte"/>
            <w:jc w:val="center"/>
            <w:rPr>
              <w:b/>
              <w:bCs/>
              <w:i/>
              <w:sz w:val="24"/>
              <w:szCs w:val="24"/>
            </w:rPr>
          </w:pPr>
          <w:r>
            <w:rPr>
              <w:b/>
              <w:bCs/>
              <w:i/>
              <w:sz w:val="24"/>
              <w:szCs w:val="24"/>
            </w:rPr>
            <w:t>TP</w:t>
          </w:r>
        </w:p>
      </w:tc>
      <w:tc>
        <w:tcPr>
          <w:tcW w:w="5953" w:type="dxa"/>
        </w:tcPr>
        <w:p w:rsidR="003E70AE" w:rsidRPr="006E1CE1" w:rsidRDefault="003E70AE" w:rsidP="006E1CE1">
          <w:pPr>
            <w:pStyle w:val="En-tte"/>
            <w:jc w:val="center"/>
            <w:rPr>
              <w:b/>
              <w:sz w:val="24"/>
              <w:szCs w:val="24"/>
            </w:rPr>
          </w:pPr>
        </w:p>
      </w:tc>
      <w:tc>
        <w:tcPr>
          <w:tcW w:w="1560" w:type="dxa"/>
        </w:tcPr>
        <w:p w:rsidR="003E70AE" w:rsidRPr="006E1CE1" w:rsidRDefault="003E70AE" w:rsidP="006E1CE1">
          <w:pPr>
            <w:pStyle w:val="En-tte"/>
            <w:jc w:val="center"/>
            <w:rPr>
              <w:sz w:val="18"/>
              <w:szCs w:val="18"/>
            </w:rPr>
          </w:pPr>
          <w:r w:rsidRPr="006E1CE1">
            <w:rPr>
              <w:sz w:val="18"/>
              <w:szCs w:val="18"/>
            </w:rPr>
            <w:t xml:space="preserve">Page </w:t>
          </w:r>
          <w:r w:rsidR="001B590A" w:rsidRPr="006E1CE1">
            <w:rPr>
              <w:rStyle w:val="Numrodepage"/>
              <w:sz w:val="18"/>
              <w:szCs w:val="18"/>
            </w:rPr>
            <w:fldChar w:fldCharType="begin"/>
          </w:r>
          <w:r w:rsidRPr="006E1CE1">
            <w:rPr>
              <w:rStyle w:val="Numrodepage"/>
              <w:sz w:val="18"/>
              <w:szCs w:val="18"/>
            </w:rPr>
            <w:instrText xml:space="preserve"> PAGE </w:instrText>
          </w:r>
          <w:r w:rsidR="001B590A" w:rsidRPr="006E1CE1">
            <w:rPr>
              <w:rStyle w:val="Numrodepage"/>
              <w:sz w:val="18"/>
              <w:szCs w:val="18"/>
            </w:rPr>
            <w:fldChar w:fldCharType="separate"/>
          </w:r>
          <w:r w:rsidR="005564C5">
            <w:rPr>
              <w:rStyle w:val="Numrodepage"/>
              <w:noProof/>
              <w:sz w:val="18"/>
              <w:szCs w:val="18"/>
            </w:rPr>
            <w:t>3</w:t>
          </w:r>
          <w:r w:rsidR="001B590A" w:rsidRPr="006E1CE1">
            <w:rPr>
              <w:rStyle w:val="Numrodepage"/>
              <w:sz w:val="18"/>
              <w:szCs w:val="18"/>
            </w:rPr>
            <w:fldChar w:fldCharType="end"/>
          </w:r>
          <w:r w:rsidRPr="006E1CE1">
            <w:rPr>
              <w:rStyle w:val="Numrodepage"/>
              <w:sz w:val="18"/>
              <w:szCs w:val="18"/>
            </w:rPr>
            <w:t xml:space="preserve"> / </w:t>
          </w:r>
          <w:r w:rsidR="001B590A" w:rsidRPr="006E1CE1">
            <w:rPr>
              <w:rStyle w:val="Numrodepage"/>
              <w:sz w:val="18"/>
              <w:szCs w:val="18"/>
            </w:rPr>
            <w:fldChar w:fldCharType="begin"/>
          </w:r>
          <w:r w:rsidRPr="006E1CE1">
            <w:rPr>
              <w:rStyle w:val="Numrodepage"/>
              <w:sz w:val="18"/>
              <w:szCs w:val="18"/>
            </w:rPr>
            <w:instrText xml:space="preserve"> NUMPAGES </w:instrText>
          </w:r>
          <w:r w:rsidR="001B590A" w:rsidRPr="006E1CE1">
            <w:rPr>
              <w:rStyle w:val="Numrodepage"/>
              <w:sz w:val="18"/>
              <w:szCs w:val="18"/>
            </w:rPr>
            <w:fldChar w:fldCharType="separate"/>
          </w:r>
          <w:r w:rsidR="005564C5">
            <w:rPr>
              <w:rStyle w:val="Numrodepage"/>
              <w:noProof/>
              <w:sz w:val="18"/>
              <w:szCs w:val="18"/>
            </w:rPr>
            <w:t>3</w:t>
          </w:r>
          <w:r w:rsidR="001B590A" w:rsidRPr="006E1CE1">
            <w:rPr>
              <w:rStyle w:val="Numrodepage"/>
              <w:sz w:val="18"/>
              <w:szCs w:val="18"/>
            </w:rPr>
            <w:fldChar w:fldCharType="end"/>
          </w:r>
        </w:p>
      </w:tc>
    </w:tr>
  </w:tbl>
  <w:p w:rsidR="003E70AE" w:rsidRDefault="003E70AE" w:rsidP="005C3EB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21400_"/>
      </v:shape>
    </w:pict>
  </w:numPicBullet>
  <w:abstractNum w:abstractNumId="0">
    <w:nsid w:val="044441D6"/>
    <w:multiLevelType w:val="hybridMultilevel"/>
    <w:tmpl w:val="BE08F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12CF"/>
    <w:multiLevelType w:val="hybridMultilevel"/>
    <w:tmpl w:val="9CBA1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7112"/>
    <w:multiLevelType w:val="multilevel"/>
    <w:tmpl w:val="014AB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0F1542D4"/>
    <w:multiLevelType w:val="hybridMultilevel"/>
    <w:tmpl w:val="1D140890"/>
    <w:lvl w:ilvl="0" w:tplc="FD54429E">
      <w:start w:val="1"/>
      <w:numFmt w:val="bullet"/>
      <w:pStyle w:val="Listepucestableau"/>
      <w:lvlText w:val=""/>
      <w:lvlPicBulletId w:val="0"/>
      <w:lvlJc w:val="left"/>
      <w:pPr>
        <w:tabs>
          <w:tab w:val="num" w:pos="397"/>
        </w:tabs>
        <w:ind w:left="0" w:firstLine="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BC45A9"/>
    <w:multiLevelType w:val="hybridMultilevel"/>
    <w:tmpl w:val="2C7A9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702B7"/>
    <w:multiLevelType w:val="hybridMultilevel"/>
    <w:tmpl w:val="FDF686B2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DAE44C2"/>
    <w:multiLevelType w:val="hybridMultilevel"/>
    <w:tmpl w:val="138660DE"/>
    <w:lvl w:ilvl="0" w:tplc="BD806E08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848F5"/>
    <w:multiLevelType w:val="hybridMultilevel"/>
    <w:tmpl w:val="9C863B5A"/>
    <w:lvl w:ilvl="0" w:tplc="BD806E08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>
    <w:nsid w:val="2B8C42B4"/>
    <w:multiLevelType w:val="hybridMultilevel"/>
    <w:tmpl w:val="6A92F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C223C"/>
    <w:multiLevelType w:val="multilevel"/>
    <w:tmpl w:val="1B9479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6114DD7"/>
    <w:multiLevelType w:val="hybridMultilevel"/>
    <w:tmpl w:val="F9C825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645CA"/>
    <w:multiLevelType w:val="multilevel"/>
    <w:tmpl w:val="38E88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5B8390C"/>
    <w:multiLevelType w:val="hybridMultilevel"/>
    <w:tmpl w:val="69AA1BB6"/>
    <w:lvl w:ilvl="0" w:tplc="BD806E08">
      <w:start w:val="1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171EA8"/>
    <w:multiLevelType w:val="hybridMultilevel"/>
    <w:tmpl w:val="A8B4A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13"/>
  </w:num>
  <w:num w:numId="12">
    <w:abstractNumId w:val="1"/>
  </w:num>
  <w:num w:numId="13">
    <w:abstractNumId w:val="8"/>
  </w:num>
  <w:num w:numId="14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/>
  <w:rsids>
    <w:rsidRoot w:val="00483B3F"/>
    <w:rsid w:val="00025DB4"/>
    <w:rsid w:val="000374D8"/>
    <w:rsid w:val="00041C37"/>
    <w:rsid w:val="000454AB"/>
    <w:rsid w:val="00045D90"/>
    <w:rsid w:val="00072A7C"/>
    <w:rsid w:val="00094F8E"/>
    <w:rsid w:val="000953EF"/>
    <w:rsid w:val="000B5190"/>
    <w:rsid w:val="000C164C"/>
    <w:rsid w:val="000E4538"/>
    <w:rsid w:val="000F1264"/>
    <w:rsid w:val="001029EA"/>
    <w:rsid w:val="0011703E"/>
    <w:rsid w:val="001347C8"/>
    <w:rsid w:val="001423F4"/>
    <w:rsid w:val="00167A4A"/>
    <w:rsid w:val="00175606"/>
    <w:rsid w:val="001764F1"/>
    <w:rsid w:val="001841FA"/>
    <w:rsid w:val="00192E30"/>
    <w:rsid w:val="001B590A"/>
    <w:rsid w:val="001E2045"/>
    <w:rsid w:val="001F5836"/>
    <w:rsid w:val="00202E63"/>
    <w:rsid w:val="00212435"/>
    <w:rsid w:val="00237D0E"/>
    <w:rsid w:val="00241CD0"/>
    <w:rsid w:val="002517E8"/>
    <w:rsid w:val="002816E4"/>
    <w:rsid w:val="002C7791"/>
    <w:rsid w:val="002D0902"/>
    <w:rsid w:val="003040BA"/>
    <w:rsid w:val="00304D71"/>
    <w:rsid w:val="0031065C"/>
    <w:rsid w:val="00310D46"/>
    <w:rsid w:val="00320AA0"/>
    <w:rsid w:val="00351ADC"/>
    <w:rsid w:val="00360F03"/>
    <w:rsid w:val="003C4A04"/>
    <w:rsid w:val="003E70AE"/>
    <w:rsid w:val="003E780A"/>
    <w:rsid w:val="0040631B"/>
    <w:rsid w:val="00434475"/>
    <w:rsid w:val="0043662D"/>
    <w:rsid w:val="004578A3"/>
    <w:rsid w:val="004606E0"/>
    <w:rsid w:val="00461586"/>
    <w:rsid w:val="00462993"/>
    <w:rsid w:val="00465AEB"/>
    <w:rsid w:val="004764CA"/>
    <w:rsid w:val="00483B3F"/>
    <w:rsid w:val="004E14BE"/>
    <w:rsid w:val="00513DCE"/>
    <w:rsid w:val="005157BE"/>
    <w:rsid w:val="00521F4E"/>
    <w:rsid w:val="005312FB"/>
    <w:rsid w:val="00535D43"/>
    <w:rsid w:val="005420D7"/>
    <w:rsid w:val="005471CE"/>
    <w:rsid w:val="005564C5"/>
    <w:rsid w:val="00561E1E"/>
    <w:rsid w:val="00576D1F"/>
    <w:rsid w:val="005777EF"/>
    <w:rsid w:val="00582B46"/>
    <w:rsid w:val="005A66BD"/>
    <w:rsid w:val="005A673A"/>
    <w:rsid w:val="005C3EBB"/>
    <w:rsid w:val="00645AA2"/>
    <w:rsid w:val="00671D81"/>
    <w:rsid w:val="006C30E3"/>
    <w:rsid w:val="006E1CE1"/>
    <w:rsid w:val="006E69C9"/>
    <w:rsid w:val="0072323B"/>
    <w:rsid w:val="0072701D"/>
    <w:rsid w:val="0073055C"/>
    <w:rsid w:val="0075091D"/>
    <w:rsid w:val="0075725A"/>
    <w:rsid w:val="007814C6"/>
    <w:rsid w:val="0078472E"/>
    <w:rsid w:val="00797257"/>
    <w:rsid w:val="007A2CDC"/>
    <w:rsid w:val="007B31AC"/>
    <w:rsid w:val="007C0CD3"/>
    <w:rsid w:val="007D4CC3"/>
    <w:rsid w:val="007E59EC"/>
    <w:rsid w:val="008070AC"/>
    <w:rsid w:val="008377EC"/>
    <w:rsid w:val="0085545F"/>
    <w:rsid w:val="00870C11"/>
    <w:rsid w:val="00895545"/>
    <w:rsid w:val="00897F75"/>
    <w:rsid w:val="008D343F"/>
    <w:rsid w:val="008E66CE"/>
    <w:rsid w:val="008F08D7"/>
    <w:rsid w:val="00902E71"/>
    <w:rsid w:val="00912AF7"/>
    <w:rsid w:val="009134A8"/>
    <w:rsid w:val="00970E03"/>
    <w:rsid w:val="009C4849"/>
    <w:rsid w:val="009F6FB3"/>
    <w:rsid w:val="00A01933"/>
    <w:rsid w:val="00A86689"/>
    <w:rsid w:val="00AB6C90"/>
    <w:rsid w:val="00B22E57"/>
    <w:rsid w:val="00B231C0"/>
    <w:rsid w:val="00B2373E"/>
    <w:rsid w:val="00B31A4C"/>
    <w:rsid w:val="00B35A19"/>
    <w:rsid w:val="00BA0F01"/>
    <w:rsid w:val="00BA57D3"/>
    <w:rsid w:val="00BB6657"/>
    <w:rsid w:val="00BC534D"/>
    <w:rsid w:val="00BC71EC"/>
    <w:rsid w:val="00BD672D"/>
    <w:rsid w:val="00BE7EE7"/>
    <w:rsid w:val="00BF25BC"/>
    <w:rsid w:val="00C166BC"/>
    <w:rsid w:val="00C34FF7"/>
    <w:rsid w:val="00C436BE"/>
    <w:rsid w:val="00C51C08"/>
    <w:rsid w:val="00C55BDE"/>
    <w:rsid w:val="00C67690"/>
    <w:rsid w:val="00C800BB"/>
    <w:rsid w:val="00C8269E"/>
    <w:rsid w:val="00CC4B94"/>
    <w:rsid w:val="00CE1294"/>
    <w:rsid w:val="00D0235E"/>
    <w:rsid w:val="00D06E59"/>
    <w:rsid w:val="00D12074"/>
    <w:rsid w:val="00D26093"/>
    <w:rsid w:val="00D401DC"/>
    <w:rsid w:val="00D42268"/>
    <w:rsid w:val="00D50C18"/>
    <w:rsid w:val="00D71779"/>
    <w:rsid w:val="00D82EA4"/>
    <w:rsid w:val="00DA5EC3"/>
    <w:rsid w:val="00DC58BE"/>
    <w:rsid w:val="00DE2BE8"/>
    <w:rsid w:val="00E00693"/>
    <w:rsid w:val="00E258A2"/>
    <w:rsid w:val="00E31F1C"/>
    <w:rsid w:val="00E55CBE"/>
    <w:rsid w:val="00E60733"/>
    <w:rsid w:val="00E71282"/>
    <w:rsid w:val="00E74567"/>
    <w:rsid w:val="00E90BAA"/>
    <w:rsid w:val="00E963F0"/>
    <w:rsid w:val="00E96A33"/>
    <w:rsid w:val="00EA21F3"/>
    <w:rsid w:val="00EA46F9"/>
    <w:rsid w:val="00EC5EB5"/>
    <w:rsid w:val="00ED65DA"/>
    <w:rsid w:val="00ED70E8"/>
    <w:rsid w:val="00EE08F3"/>
    <w:rsid w:val="00EF1D4B"/>
    <w:rsid w:val="00F04117"/>
    <w:rsid w:val="00FC2FC2"/>
    <w:rsid w:val="00FD16D4"/>
    <w:rsid w:val="00FD1758"/>
    <w:rsid w:val="00FD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,2"/>
      <o:rules v:ext="edit">
        <o:r id="V:Rule1" type="connector" idref="#Connecteur droit avec flèche 15"/>
        <o:r id="V:Rule2" type="connector" idref="#Connecteur droit avec flèche 14"/>
        <o:r id="V:Rule3" type="connector" idref="#Connecteur droit avec flèche 13"/>
        <o:r id="V:Rule4" type="connector" idref="#Connecteur droit avec flèche 23"/>
        <o:r id="V:Rule5" type="connector" idref="#Connecteur droit avec flèche 22"/>
        <o:r id="V:Rule6" type="connector" idref="#Connecteur droit avec flèche 21"/>
        <o:r id="V:Rule7" type="connector" idref="#Connecteur droit avec flèche 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BB"/>
    <w:rPr>
      <w:rFonts w:asciiTheme="minorHAnsi" w:hAnsiTheme="minorHAnsi"/>
      <w:kern w:val="28"/>
      <w:sz w:val="22"/>
      <w:szCs w:val="22"/>
    </w:rPr>
  </w:style>
  <w:style w:type="paragraph" w:styleId="Titre1">
    <w:name w:val="heading 1"/>
    <w:basedOn w:val="Normal"/>
    <w:next w:val="Normal"/>
    <w:qFormat/>
    <w:rsid w:val="005C3EBB"/>
    <w:pPr>
      <w:outlineLvl w:val="0"/>
    </w:pPr>
    <w:rPr>
      <w:b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FD3656"/>
    <w:pPr>
      <w:ind w:firstLine="284"/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590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1B590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B590A"/>
  </w:style>
  <w:style w:type="character" w:customStyle="1" w:styleId="titre10">
    <w:name w:val="titre1"/>
    <w:rsid w:val="001B590A"/>
    <w:rPr>
      <w:rFonts w:ascii="Verdana" w:hAnsi="Verdana" w:hint="default"/>
      <w:b/>
      <w:bCs/>
      <w:color w:val="485E9E"/>
      <w:sz w:val="18"/>
      <w:szCs w:val="18"/>
    </w:rPr>
  </w:style>
  <w:style w:type="paragraph" w:styleId="NormalWeb">
    <w:name w:val="Normal (Web)"/>
    <w:basedOn w:val="Normal"/>
    <w:uiPriority w:val="99"/>
    <w:rsid w:val="001B590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Lienhypertexte">
    <w:name w:val="Hyperlink"/>
    <w:uiPriority w:val="99"/>
    <w:rsid w:val="001B590A"/>
    <w:rPr>
      <w:rFonts w:ascii="Verdana" w:hAnsi="Verdana" w:hint="default"/>
      <w:strike w:val="0"/>
      <w:dstrike w:val="0"/>
      <w:color w:val="485E9E"/>
      <w:sz w:val="17"/>
      <w:szCs w:val="17"/>
      <w:u w:val="none"/>
      <w:effect w:val="none"/>
    </w:rPr>
  </w:style>
  <w:style w:type="character" w:styleId="Lienhypertextesuivivisit">
    <w:name w:val="FollowedHyperlink"/>
    <w:rsid w:val="001B590A"/>
    <w:rPr>
      <w:color w:val="800080"/>
      <w:u w:val="single"/>
    </w:rPr>
  </w:style>
  <w:style w:type="character" w:customStyle="1" w:styleId="titre20">
    <w:name w:val="titre2"/>
    <w:basedOn w:val="Policepardfaut"/>
    <w:rsid w:val="001B590A"/>
  </w:style>
  <w:style w:type="paragraph" w:styleId="PrformatHTML">
    <w:name w:val="HTML Preformatted"/>
    <w:basedOn w:val="Normal"/>
    <w:link w:val="PrformatHTMLCar"/>
    <w:uiPriority w:val="99"/>
    <w:rsid w:val="001B5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M1">
    <w:name w:val="toc 1"/>
    <w:basedOn w:val="Normal"/>
    <w:next w:val="Normal"/>
    <w:autoRedefine/>
    <w:uiPriority w:val="39"/>
    <w:rsid w:val="001B590A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1B590A"/>
    <w:pPr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semiHidden/>
    <w:rsid w:val="001B590A"/>
    <w:pPr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1B590A"/>
    <w:pPr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rsid w:val="001B590A"/>
    <w:pPr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1B590A"/>
    <w:pPr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1B590A"/>
    <w:pPr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1B590A"/>
    <w:pPr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1B590A"/>
    <w:pPr>
      <w:ind w:left="1760"/>
    </w:pPr>
    <w:rPr>
      <w:sz w:val="18"/>
      <w:szCs w:val="18"/>
    </w:rPr>
  </w:style>
  <w:style w:type="paragraph" w:customStyle="1" w:styleId="Default">
    <w:name w:val="Default"/>
    <w:rsid w:val="00B22E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rsid w:val="00B22E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22E5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235E"/>
    <w:pPr>
      <w:ind w:left="720"/>
      <w:contextualSpacing/>
    </w:pPr>
  </w:style>
  <w:style w:type="table" w:styleId="Grilledutableau">
    <w:name w:val="Table Grid"/>
    <w:basedOn w:val="TableauNormal"/>
    <w:uiPriority w:val="59"/>
    <w:rsid w:val="00547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B2373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rsid w:val="00B2373E"/>
    <w:rPr>
      <w:rFonts w:asciiTheme="minorHAnsi" w:hAnsiTheme="minorHAnsi"/>
      <w:kern w:val="28"/>
      <w:sz w:val="22"/>
      <w:szCs w:val="22"/>
    </w:rPr>
  </w:style>
  <w:style w:type="paragraph" w:customStyle="1" w:styleId="Listepucestableau">
    <w:name w:val="Liste à puces tableau"/>
    <w:basedOn w:val="Normal"/>
    <w:rsid w:val="00B2373E"/>
    <w:pPr>
      <w:numPr>
        <w:numId w:val="8"/>
      </w:numPr>
    </w:pPr>
    <w:rPr>
      <w:rFonts w:ascii="Comic Sans MS" w:eastAsia="MS Mincho" w:hAnsi="Comic Sans MS"/>
      <w:kern w:val="0"/>
      <w:szCs w:val="24"/>
      <w:lang w:eastAsia="ja-JP"/>
    </w:rPr>
  </w:style>
  <w:style w:type="character" w:customStyle="1" w:styleId="sc211">
    <w:name w:val="sc211"/>
    <w:basedOn w:val="Policepardfaut"/>
    <w:rsid w:val="00645AA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Policepardfaut"/>
    <w:rsid w:val="00645A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Policepardfaut"/>
    <w:rsid w:val="00645AA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Policepardfaut"/>
    <w:rsid w:val="00645AA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645A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645AA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645AA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1">
    <w:name w:val="sc411"/>
    <w:basedOn w:val="Policepardfaut"/>
    <w:rsid w:val="00645AA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Policepardfaut"/>
    <w:rsid w:val="00645AA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645AA2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51">
    <w:name w:val="sc51"/>
    <w:basedOn w:val="Policepardfaut"/>
    <w:rsid w:val="004606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4606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4606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Policepardfaut"/>
    <w:rsid w:val="004606E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3662D"/>
    <w:rPr>
      <w:rFonts w:ascii="Arial Unicode MS" w:eastAsia="Arial Unicode MS" w:hAnsi="Arial Unicode MS" w:cs="Arial Unicode MS"/>
      <w:kern w:val="28"/>
      <w:sz w:val="22"/>
      <w:szCs w:val="22"/>
    </w:rPr>
  </w:style>
  <w:style w:type="character" w:styleId="CodeHTML">
    <w:name w:val="HTML Code"/>
    <w:basedOn w:val="Policepardfaut"/>
    <w:uiPriority w:val="99"/>
    <w:semiHidden/>
    <w:unhideWhenUsed/>
    <w:rsid w:val="0043662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F126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ersonsiteweb.net/page-php-lire-et-ecrire-un-fichi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SI\1NSI\Modele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72699-320B-4D76-A26D-C078E673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ModeleNSI</Template>
  <TotalTime>2706</TotalTime>
  <Pages>3</Pages>
  <Words>339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I - Présentation des données</vt:lpstr>
      <vt:lpstr>I – Cahier des charges.</vt:lpstr>
      <vt:lpstr>II – Création de la page web.</vt:lpstr>
      <vt:lpstr>III – Convertisseur de devises.</vt:lpstr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- Présentation des données</dc:title>
  <dc:creator>William</dc:creator>
  <cp:lastModifiedBy>belgharbi</cp:lastModifiedBy>
  <cp:revision>46</cp:revision>
  <cp:lastPrinted>2013-11-19T14:09:00Z</cp:lastPrinted>
  <dcterms:created xsi:type="dcterms:W3CDTF">2023-02-23T08:00:00Z</dcterms:created>
  <dcterms:modified xsi:type="dcterms:W3CDTF">2024-01-29T10:10:00Z</dcterms:modified>
</cp:coreProperties>
</file>